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71E232EC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624D1D535A580A4ABF28AF86FD8B3E5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C9EC2E1" w14:textId="5D37164E" w:rsidR="00ED349C" w:rsidRPr="005152F2" w:rsidRDefault="00C017B5" w:rsidP="0009079F">
                <w:pPr>
                  <w:pStyle w:val="Heading1"/>
                </w:pPr>
                <w:r>
                  <w:t>Daniel Shterev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5F4BEBC2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1A703DC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15E9092" wp14:editId="03DD1958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5B724D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0vPeJPsTAAAMcgAADgAAAAAAAAAAAAAAAAAuAgAAZHJzL2Uy&#13;&#10;b0RvYy54bWxQSwECLQAUAAYACAAAACEA2yfDXNwAAAAIAQAADwAAAAAAAAAAAAAAAABVFgAAZHJz&#13;&#10;L2Rvd25yZXYueG1sUEsFBgAAAAAEAAQA8wAAAF4XAAAAAA==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66C3D09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EA04D56" w14:textId="2188CF12" w:rsidR="00E62D09" w:rsidRDefault="00C017B5" w:rsidP="0009079F">
                  <w:pPr>
                    <w:pStyle w:val="Heading3"/>
                  </w:pPr>
                  <w:r>
                    <w:t>dannysht27@gmail.com</w:t>
                  </w:r>
                </w:p>
              </w:tc>
            </w:tr>
            <w:tr w:rsidR="00E62D09" w:rsidRPr="005152F2" w14:paraId="42F85187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26A799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21F273" wp14:editId="355F096F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D031C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aIuI7TIlAACY3gAADgAAAAAA&#13;&#10;AAAAAAAAAAAuAgAAZHJzL2Uyb0RvYy54bWxQSwECLQAUAAYACAAAACEA2yfDXNwAAAAIAQAADwAA&#13;&#10;AAAAAAAAAAAAAACMJwAAZHJzL2Rvd25yZXYueG1sUEsFBgAAAAAEAAQA8wAAAJUoAAAAAA=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37349522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5C83AE" w14:textId="4EC4A13D" w:rsidR="00E62D09" w:rsidRDefault="00C017B5" w:rsidP="0009079F">
                  <w:pPr>
                    <w:pStyle w:val="Heading3"/>
                  </w:pPr>
                  <w:r>
                    <w:t>+45 55 23 55 42</w:t>
                  </w:r>
                </w:p>
              </w:tc>
            </w:tr>
            <w:tr w:rsidR="00E62D09" w:rsidRPr="005152F2" w14:paraId="70F72326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74A1AE8" w14:textId="69832395" w:rsidR="00E62D09" w:rsidRPr="00441EB9" w:rsidRDefault="00C017B5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Holmbladsgade 62, Copenhagen, Denmark, 2300</w:t>
                  </w:r>
                </w:p>
              </w:tc>
            </w:tr>
          </w:tbl>
          <w:p w14:paraId="540C6629" w14:textId="77777777" w:rsidR="00E62D09" w:rsidRPr="005152F2" w:rsidRDefault="00E62D09" w:rsidP="0009079F"/>
        </w:tc>
        <w:tc>
          <w:tcPr>
            <w:tcW w:w="723" w:type="dxa"/>
          </w:tcPr>
          <w:p w14:paraId="7AB80862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E62D09" w14:paraId="0E3C7CB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0126A179" w14:textId="41101641" w:rsidR="00E62D09" w:rsidRDefault="00E62D09" w:rsidP="00F51481">
                  <w:pPr>
                    <w:pStyle w:val="Heading2"/>
                    <w:jc w:val="left"/>
                  </w:pPr>
                </w:p>
                <w:p w14:paraId="15622F84" w14:textId="292A5940" w:rsidR="00E62D09" w:rsidRDefault="00F51481" w:rsidP="00F51481">
                  <w:pPr>
                    <w:pStyle w:val="Heading2"/>
                  </w:pPr>
                  <w:r>
                    <w:t>Unity</w:t>
                  </w:r>
                </w:p>
                <w:p w14:paraId="37B398E5" w14:textId="77777777" w:rsidR="00F51481" w:rsidRPr="005152F2" w:rsidRDefault="00F51481" w:rsidP="00F51481">
                  <w:pPr>
                    <w:pStyle w:val="Heading2"/>
                    <w:jc w:val="left"/>
                  </w:pPr>
                </w:p>
                <w:p w14:paraId="72C5983E" w14:textId="5DF48FCA" w:rsidR="00E62D09" w:rsidRDefault="00BC2A58" w:rsidP="00BC2A58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368828ACF792C04BBD10BD9649660ED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51481">
                        <w:rPr>
                          <w:lang w:val="en-GB" w:bidi="en-GB"/>
                        </w:rPr>
                        <w:t>Sir/Madam,</w:t>
                      </w:r>
                    </w:sdtContent>
                  </w:sdt>
                </w:p>
                <w:p w14:paraId="2808DE2F" w14:textId="4D24CB2E" w:rsidR="00BC2A58" w:rsidRDefault="00F51481" w:rsidP="00F51481">
                  <w:r>
                    <w:t>My name is Daniel and I am a second semester Computer Science student in KEA – Copenhagen School of Design and Technology.</w:t>
                  </w:r>
                </w:p>
                <w:p w14:paraId="0B3390DA" w14:textId="0CEB7042" w:rsidR="002E26DE" w:rsidRDefault="00F51481" w:rsidP="00F51481">
                  <w:r>
                    <w:t xml:space="preserve">I would identify my most important skills as </w:t>
                  </w:r>
                  <w:r w:rsidR="00FE3293">
                    <w:t xml:space="preserve">being </w:t>
                  </w:r>
                  <w:r>
                    <w:t>a fast learner</w:t>
                  </w:r>
                  <w:r w:rsidR="00FE3293">
                    <w:t>, time management, working under pressure</w:t>
                  </w:r>
                  <w:r w:rsidR="002E26DE">
                    <w:t xml:space="preserve"> and</w:t>
                  </w:r>
                  <w:r w:rsidR="00FE3293">
                    <w:t xml:space="preserve"> being</w:t>
                  </w:r>
                  <w:r>
                    <w:t xml:space="preserve"> a critical thinker</w:t>
                  </w:r>
                  <w:r w:rsidR="002E26DE">
                    <w:t>, moreover I am a good</w:t>
                  </w:r>
                  <w:r>
                    <w:t xml:space="preserve"> team player a</w:t>
                  </w:r>
                  <w:r w:rsidR="002E26DE">
                    <w:t>s well as</w:t>
                  </w:r>
                  <w:r>
                    <w:t xml:space="preserve"> a</w:t>
                  </w:r>
                  <w:r w:rsidR="002E26DE">
                    <w:t xml:space="preserve"> great</w:t>
                  </w:r>
                  <w:r>
                    <w:t xml:space="preserve"> solo player.</w:t>
                  </w:r>
                </w:p>
                <w:p w14:paraId="5BBFF723" w14:textId="06476CCB" w:rsidR="00F51481" w:rsidRDefault="00F51481" w:rsidP="00F51481">
                  <w:r>
                    <w:t>I have a passion for gaming as well as music, even though I am not a musician I cannot seem to find myself without listening to music.</w:t>
                  </w:r>
                </w:p>
                <w:p w14:paraId="7D2565B5" w14:textId="3E0E7FAA" w:rsidR="002E26DE" w:rsidRDefault="002E26DE" w:rsidP="00F51481">
                  <w:r>
                    <w:t xml:space="preserve">I have about a year of experience using C++ from my time in Sofia University “St. </w:t>
                  </w:r>
                  <w:proofErr w:type="spellStart"/>
                  <w:r>
                    <w:t>Kliment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Ohridski</w:t>
                  </w:r>
                  <w:proofErr w:type="spellEnd"/>
                  <w:r>
                    <w:t>”, I am currently learning Java, but I am willing to work with and learn both C++ and C#.</w:t>
                  </w:r>
                </w:p>
                <w:p w14:paraId="4D44838F" w14:textId="7F4B5385" w:rsidR="002E26DE" w:rsidRDefault="002E26DE" w:rsidP="00F51481">
                  <w:r>
                    <w:t>I would say that I am eager</w:t>
                  </w:r>
                  <w:r w:rsidR="00FE3293">
                    <w:t xml:space="preserve"> and highly motivated</w:t>
                  </w:r>
                  <w:r>
                    <w:t xml:space="preserve"> to learn from and work </w:t>
                  </w:r>
                  <w:r w:rsidR="00FE3293">
                    <w:t>for a company such as Unity. I hope I can contribute to your company with hard work,  attention to detail and organizational skills.</w:t>
                  </w:r>
                </w:p>
                <w:p w14:paraId="774077BB" w14:textId="77777777" w:rsidR="00BC2A58" w:rsidRDefault="009019A0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7E083A292075894991F4B9B63B064F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BC2A58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73E9B9D7576B5041B17BF7E03C7394B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7F3E25C9" w14:textId="5E090BBB" w:rsidR="00ED349C" w:rsidRPr="00ED349C" w:rsidRDefault="00C017B5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 xml:space="preserve">Daniel </w:t>
                      </w:r>
                      <w:proofErr w:type="spellStart"/>
                      <w:r>
                        <w:t>Shterev</w:t>
                      </w:r>
                      <w:proofErr w:type="spellEnd"/>
                    </w:p>
                  </w:sdtContent>
                </w:sdt>
              </w:tc>
            </w:tr>
          </w:tbl>
          <w:p w14:paraId="418A4E14" w14:textId="77777777" w:rsidR="00E62D09" w:rsidRPr="005152F2" w:rsidRDefault="00E62D09" w:rsidP="0009079F"/>
        </w:tc>
      </w:tr>
    </w:tbl>
    <w:p w14:paraId="0DC889E3" w14:textId="77777777" w:rsidR="004416AD" w:rsidRDefault="004416AD" w:rsidP="004E4B02">
      <w:pPr>
        <w:pStyle w:val="NoSpacing"/>
      </w:pPr>
    </w:p>
    <w:sectPr w:rsidR="004416AD" w:rsidSect="00A07A73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895B" w14:textId="77777777" w:rsidR="009019A0" w:rsidRDefault="009019A0" w:rsidP="005E79E1">
      <w:pPr>
        <w:spacing w:after="0" w:line="240" w:lineRule="auto"/>
      </w:pPr>
      <w:r>
        <w:separator/>
      </w:r>
    </w:p>
  </w:endnote>
  <w:endnote w:type="continuationSeparator" w:id="0">
    <w:p w14:paraId="35738D53" w14:textId="77777777" w:rsidR="009019A0" w:rsidRDefault="009019A0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1FBC1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9A193F0" wp14:editId="76B54403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933626A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CBE8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CF9ABEC" wp14:editId="21454C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8E1CC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60FF" w14:textId="77777777" w:rsidR="009019A0" w:rsidRDefault="009019A0" w:rsidP="005E79E1">
      <w:pPr>
        <w:spacing w:after="0" w:line="240" w:lineRule="auto"/>
      </w:pPr>
      <w:r>
        <w:separator/>
      </w:r>
    </w:p>
  </w:footnote>
  <w:footnote w:type="continuationSeparator" w:id="0">
    <w:p w14:paraId="27805889" w14:textId="77777777" w:rsidR="009019A0" w:rsidRDefault="009019A0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971A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7C30C1F" wp14:editId="70B4F8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C18B46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7D5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2FF2186" wp14:editId="30B5E4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1AF060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B5"/>
    <w:rsid w:val="00065295"/>
    <w:rsid w:val="00087030"/>
    <w:rsid w:val="001A183F"/>
    <w:rsid w:val="001E77DC"/>
    <w:rsid w:val="00253B9D"/>
    <w:rsid w:val="00293B83"/>
    <w:rsid w:val="002A4640"/>
    <w:rsid w:val="002B444C"/>
    <w:rsid w:val="002E26DE"/>
    <w:rsid w:val="003546E4"/>
    <w:rsid w:val="0038539E"/>
    <w:rsid w:val="004242EC"/>
    <w:rsid w:val="004416AD"/>
    <w:rsid w:val="004E4B02"/>
    <w:rsid w:val="005E79E1"/>
    <w:rsid w:val="006A3CE7"/>
    <w:rsid w:val="0070673F"/>
    <w:rsid w:val="008A188A"/>
    <w:rsid w:val="009019A0"/>
    <w:rsid w:val="0093323C"/>
    <w:rsid w:val="009B3516"/>
    <w:rsid w:val="00A07A73"/>
    <w:rsid w:val="00A56D1A"/>
    <w:rsid w:val="00BC2A58"/>
    <w:rsid w:val="00C017B5"/>
    <w:rsid w:val="00E22177"/>
    <w:rsid w:val="00E62D09"/>
    <w:rsid w:val="00ED349C"/>
    <w:rsid w:val="00F2556B"/>
    <w:rsid w:val="00F31E8E"/>
    <w:rsid w:val="00F51481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E7F862"/>
  <w15:chartTrackingRefBased/>
  <w15:docId w15:val="{BA541086-45B2-894B-878C-0C6D882F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shterev/Library/Containers/com.microsoft.Word/Data/Library/Application%20Support/Microsoft/Office/16.0/DTS/en-GB%7bC8DC3939-A462-6648-AB58-C382A237860E%7d/%7b7708DD01-CE80-8A4A-8F6A-8DFE135871EF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D1D535A580A4ABF28AF86FD8B3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54A6-568C-6E4E-9D6A-C8EE1F6039B2}"/>
      </w:docPartPr>
      <w:docPartBody>
        <w:p w:rsidR="00000000" w:rsidRDefault="00012B64">
          <w:pPr>
            <w:pStyle w:val="624D1D535A580A4ABF28AF86FD8B3E59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368828ACF792C04BBD10BD9649660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EF6E-CF43-DF44-AF95-D71BCCDA06A4}"/>
      </w:docPartPr>
      <w:docPartBody>
        <w:p w:rsidR="00000000" w:rsidRDefault="00012B64">
          <w:pPr>
            <w:pStyle w:val="368828ACF792C04BBD10BD9649660ED3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7E083A292075894991F4B9B63B06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642D2-8F16-644A-8E88-6AF42E6B0A52}"/>
      </w:docPartPr>
      <w:docPartBody>
        <w:p w:rsidR="00000000" w:rsidRDefault="00012B64">
          <w:pPr>
            <w:pStyle w:val="7E083A292075894991F4B9B63B064FAE"/>
          </w:pPr>
          <w:r>
            <w:rPr>
              <w:lang w:val="en-GB" w:bidi="en-GB"/>
            </w:rPr>
            <w:t>Sincerely</w:t>
          </w:r>
        </w:p>
      </w:docPartBody>
    </w:docPart>
    <w:docPart>
      <w:docPartPr>
        <w:name w:val="73E9B9D7576B5041B17BF7E03C73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900D2-5C90-1C4B-8713-06089968DCB2}"/>
      </w:docPartPr>
      <w:docPartBody>
        <w:p w:rsidR="00000000" w:rsidRDefault="00012B64">
          <w:pPr>
            <w:pStyle w:val="73E9B9D7576B5041B17BF7E03C7394BA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64"/>
    <w:rsid w:val="000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D1D535A580A4ABF28AF86FD8B3E59">
    <w:name w:val="624D1D535A580A4ABF28AF86FD8B3E59"/>
  </w:style>
  <w:style w:type="paragraph" w:customStyle="1" w:styleId="E8795FD7912C4B4082E2B0808232A3B0">
    <w:name w:val="E8795FD7912C4B4082E2B0808232A3B0"/>
  </w:style>
  <w:style w:type="paragraph" w:customStyle="1" w:styleId="E6AF975FD6F1A847BE5DA528623675B5">
    <w:name w:val="E6AF975FD6F1A847BE5DA528623675B5"/>
  </w:style>
  <w:style w:type="paragraph" w:customStyle="1" w:styleId="314C4E630184A640B3F3CF5735D26E78">
    <w:name w:val="314C4E630184A640B3F3CF5735D26E78"/>
  </w:style>
  <w:style w:type="paragraph" w:customStyle="1" w:styleId="95F730D96D86DC498EEDDF27AC7B1AAB">
    <w:name w:val="95F730D96D86DC498EEDDF27AC7B1AAB"/>
  </w:style>
  <w:style w:type="paragraph" w:customStyle="1" w:styleId="FDD86C405CA35B4F860ACA842003EB18">
    <w:name w:val="FDD86C405CA35B4F860ACA842003EB18"/>
  </w:style>
  <w:style w:type="paragraph" w:customStyle="1" w:styleId="A9D4131505690D46B73A5157D47DC26C">
    <w:name w:val="A9D4131505690D46B73A5157D47DC26C"/>
  </w:style>
  <w:style w:type="paragraph" w:customStyle="1" w:styleId="368828ACF792C04BBD10BD9649660ED3">
    <w:name w:val="368828ACF792C04BBD10BD9649660ED3"/>
  </w:style>
  <w:style w:type="paragraph" w:customStyle="1" w:styleId="B278E4584988B940BCAE28C8906C38B4">
    <w:name w:val="B278E4584988B940BCAE28C8906C38B4"/>
  </w:style>
  <w:style w:type="paragraph" w:customStyle="1" w:styleId="7E083A292075894991F4B9B63B064FAE">
    <w:name w:val="7E083A292075894991F4B9B63B064FAE"/>
  </w:style>
  <w:style w:type="paragraph" w:customStyle="1" w:styleId="73E9B9D7576B5041B17BF7E03C7394BA">
    <w:name w:val="73E9B9D7576B5041B17BF7E03C739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Sir/Madam,</dc:subject>
  <dc:creator>Daniel Shterev</dc:creator>
  <cp:keywords/>
  <dc:description/>
  <cp:lastModifiedBy>Daniel Shterev</cp:lastModifiedBy>
  <cp:revision>1</cp:revision>
  <dcterms:created xsi:type="dcterms:W3CDTF">2022-02-05T09:10:00Z</dcterms:created>
  <dcterms:modified xsi:type="dcterms:W3CDTF">2022-02-05T09:47:00Z</dcterms:modified>
</cp:coreProperties>
</file>